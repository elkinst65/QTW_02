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CD445" w14:textId="77777777" w:rsidR="00080C97" w:rsidRDefault="002509A4">
      <w:pPr>
        <w:pStyle w:val="NoSpacing"/>
      </w:pPr>
      <w:r>
        <w:t>Matt Baldree</w:t>
      </w:r>
    </w:p>
    <w:p w14:paraId="3DF83428" w14:textId="77777777" w:rsidR="00080C97" w:rsidRDefault="00D43F2F">
      <w:pPr>
        <w:pStyle w:val="NoSpacing"/>
      </w:pPr>
      <w:r>
        <w:t>Mahesh Fernando</w:t>
      </w:r>
    </w:p>
    <w:p w14:paraId="75F5BB3E" w14:textId="77777777" w:rsidR="00080C97" w:rsidRDefault="00D43F2F">
      <w:pPr>
        <w:pStyle w:val="NoSpacing"/>
      </w:pPr>
      <w:r>
        <w:t>MSDS 6370-401</w:t>
      </w:r>
    </w:p>
    <w:p w14:paraId="6F1D3C1F" w14:textId="77777777" w:rsidR="007D4B2F" w:rsidRDefault="00D43F2F">
      <w:pPr>
        <w:pStyle w:val="NoSpacing"/>
      </w:pPr>
      <w:r>
        <w:t>Jan. 8, 2017</w:t>
      </w:r>
    </w:p>
    <w:p w14:paraId="4F98622E" w14:textId="77777777" w:rsidR="00080C97" w:rsidRDefault="00B40BBA">
      <w:pPr>
        <w:pStyle w:val="Title"/>
      </w:pPr>
      <w:sdt>
        <w:sdtPr>
          <w:alias w:val="Title:"/>
          <w:tag w:val="Title:"/>
          <w:id w:val="-440839039"/>
          <w:placeholder>
            <w:docPart w:val="7D7BF597559BA14D811A67AB03B94417"/>
          </w:placeholder>
          <w:temporary/>
          <w:showingPlcHdr/>
          <w15:appearance w15:val="hidden"/>
          <w:text/>
        </w:sdtPr>
        <w:sdtEndPr/>
        <w:sdtContent>
          <w:r w:rsidR="00EC2FE4">
            <w:t>[Title]</w:t>
          </w:r>
        </w:sdtContent>
      </w:sdt>
      <w:r w:rsidR="00EC2FE4">
        <w:t xml:space="preserve">: </w:t>
      </w:r>
      <w:sdt>
        <w:sdtPr>
          <w:alias w:val="Subtitle:"/>
          <w:tag w:val="Subtitle:"/>
          <w:id w:val="1162120395"/>
          <w:placeholder>
            <w:docPart w:val="57B2CD677393294ABC23800DE5943D48"/>
          </w:placeholder>
          <w:temporary/>
          <w:showingPlcHdr/>
          <w15:appearance w15:val="hidden"/>
          <w:text/>
        </w:sdtPr>
        <w:sdtEndPr/>
        <w:sdtContent>
          <w:r w:rsidR="00EC2FE4">
            <w:t>[Subtitle]</w:t>
          </w:r>
        </w:sdtContent>
      </w:sdt>
    </w:p>
    <w:p w14:paraId="23FB4E5D" w14:textId="77777777" w:rsidR="00236CED" w:rsidRDefault="00236CED" w:rsidP="00236CED">
      <w:pPr>
        <w:pStyle w:val="Heading1"/>
      </w:pPr>
      <w:r>
        <w:t>Instructions</w:t>
      </w:r>
    </w:p>
    <w:p w14:paraId="7AF9FC7B" w14:textId="77777777" w:rsidR="00236CED" w:rsidRDefault="00236CED" w:rsidP="00236CED">
      <w:r>
        <w:t xml:space="preserve">Should include abstract, introduction, literature review, methods section, results section, and future work/discussions/conclusion section. Code should be included in an appendix. </w:t>
      </w:r>
      <w:proofErr w:type="gramStart"/>
      <w:r>
        <w:t>11 point</w:t>
      </w:r>
      <w:proofErr w:type="gramEnd"/>
      <w:r>
        <w:t xml:space="preserve"> font minimum. Code font in 10 point. All tables and figures should have titles and captions.</w:t>
      </w:r>
    </w:p>
    <w:p w14:paraId="31857C0B" w14:textId="77777777" w:rsidR="003A29A9" w:rsidRDefault="003A29A9" w:rsidP="003A29A9">
      <w:pPr>
        <w:ind w:firstLine="0"/>
      </w:pPr>
    </w:p>
    <w:p w14:paraId="68F47282" w14:textId="4A1ADBF0" w:rsidR="003A29A9" w:rsidRDefault="003A29A9" w:rsidP="003A29A9">
      <w:pPr>
        <w:ind w:firstLine="0"/>
      </w:pPr>
      <w:r>
        <w:t>Monotone or non-monotone missing values?</w:t>
      </w:r>
    </w:p>
    <w:p w14:paraId="68E23BBE" w14:textId="72B7BDDF" w:rsidR="003A29A9" w:rsidRDefault="00314E05" w:rsidP="003A29A9">
      <w:pPr>
        <w:ind w:firstLine="0"/>
      </w:pPr>
      <w:r>
        <w:t xml:space="preserve">Decide on kind of </w:t>
      </w:r>
      <w:proofErr w:type="spellStart"/>
      <w:r>
        <w:t>missingness</w:t>
      </w:r>
      <w:proofErr w:type="spellEnd"/>
    </w:p>
    <w:p w14:paraId="620EF41C" w14:textId="30E8C5AD" w:rsidR="00314E05" w:rsidRDefault="00314E05" w:rsidP="003A29A9">
      <w:pPr>
        <w:ind w:firstLine="0"/>
      </w:pPr>
      <w:r>
        <w:t>Type of imputed values</w:t>
      </w:r>
    </w:p>
    <w:p w14:paraId="327E434E" w14:textId="35DD40A7" w:rsidR="00314E05" w:rsidRDefault="00314E05" w:rsidP="003A29A9">
      <w:pPr>
        <w:ind w:firstLine="0"/>
      </w:pPr>
      <w:r>
        <w:t>Recommended methods</w:t>
      </w:r>
    </w:p>
    <w:p w14:paraId="349E3ED5" w14:textId="77777777" w:rsidR="00314E05" w:rsidRDefault="00314E05" w:rsidP="003A29A9">
      <w:pPr>
        <w:ind w:firstLine="0"/>
      </w:pPr>
      <w:bookmarkStart w:id="0" w:name="_GoBack"/>
      <w:bookmarkEnd w:id="0"/>
    </w:p>
    <w:p w14:paraId="04D9CE21" w14:textId="77777777" w:rsidR="003A29A9" w:rsidRDefault="003A29A9" w:rsidP="003A29A9">
      <w:pPr>
        <w:ind w:firstLine="0"/>
      </w:pPr>
    </w:p>
    <w:sdt>
      <w:sdtPr>
        <w:alias w:val="Research paper details:"/>
        <w:tag w:val="Research paper details:"/>
        <w:id w:val="-850410501"/>
        <w:placeholder>
          <w:docPart w:val="D756A32F9158A6409042379C5E4FA35D"/>
        </w:placeholder>
        <w:temporary/>
        <w:showingPlcHdr/>
        <w15:appearance w15:val="hidden"/>
      </w:sdtPr>
      <w:sdtEndPr/>
      <w:sdtContent>
        <w:p w14:paraId="6357EB73"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3EF082DA" w14:textId="77777777" w:rsidR="00080C97" w:rsidRDefault="00EC2FE4">
          <w:r>
            <w:lastRenderedPageBreak/>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14:paraId="2BD8CA80"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36DD5A28" w14:textId="77777777" w:rsidR="00080C97" w:rsidRDefault="00EC2FE4">
          <w:r>
            <w:t>[If you use endnotes, they should be on a separate page, at the end of your text and preceding the list of works cited. If you use footnotes, consult your professor for preferred format.]</w:t>
          </w:r>
        </w:p>
      </w:sdtContent>
    </w:sdt>
    <w:sdt>
      <w:sdtPr>
        <w:alias w:val="Quotation:"/>
        <w:tag w:val="Quotation:"/>
        <w:id w:val="-254444284"/>
        <w:placeholder>
          <w:docPart w:val="2640A3641CEBD74F9CF96331F321300A"/>
        </w:placeholder>
        <w:temporary/>
        <w:showingPlcHdr/>
        <w15:appearance w15:val="hidden"/>
        <w:text/>
      </w:sdtPr>
      <w:sdtEndPr/>
      <w:sdtContent>
        <w:p w14:paraId="64D87936"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5FAEEDCC" w14:textId="77777777" w:rsidR="00080C97" w:rsidRDefault="00EC2FE4">
      <w:pPr>
        <w:pStyle w:val="NoSpacing"/>
      </w:pPr>
      <w:r>
        <w:t>Table 1</w:t>
      </w:r>
    </w:p>
    <w:sdt>
      <w:sdtPr>
        <w:alias w:val="Table title:"/>
        <w:tag w:val="Table title:"/>
        <w:id w:val="1411429294"/>
        <w:placeholder>
          <w:docPart w:val="060D21A0581EA84BA4BD9CFDFDE66CDE"/>
        </w:placeholder>
        <w:temporary/>
        <w:showingPlcHdr/>
        <w15:appearance w15:val="hidden"/>
        <w:text/>
      </w:sdtPr>
      <w:sdtEndPr/>
      <w:sdtContent>
        <w:p w14:paraId="54E59B80"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33E128CF"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078B6907" w14:textId="77777777" w:rsidR="00080C97" w:rsidRDefault="00B40BBA" w:rsidP="00AB1E45">
            <w:pPr>
              <w:pStyle w:val="NoSpacing"/>
              <w:spacing w:before="0"/>
              <w:ind w:left="0" w:right="0"/>
            </w:pPr>
            <w:sdt>
              <w:sdtPr>
                <w:alias w:val="Column Heading:"/>
                <w:tag w:val="Column Heading:"/>
                <w:id w:val="-28580980"/>
                <w:placeholder>
                  <w:docPart w:val="BBCDB602FD765E4B8E01CF2ECCEC512F"/>
                </w:placeholder>
                <w:temporary/>
                <w:showingPlcHdr/>
                <w15:appearance w15:val="hidden"/>
              </w:sdtPr>
              <w:sdtEndPr/>
              <w:sdtContent>
                <w:r w:rsidR="00AB1E45">
                  <w:t>Column Heading</w:t>
                </w:r>
              </w:sdtContent>
            </w:sdt>
          </w:p>
        </w:tc>
        <w:tc>
          <w:tcPr>
            <w:tcW w:w="2337" w:type="dxa"/>
            <w:vAlign w:val="bottom"/>
          </w:tcPr>
          <w:p w14:paraId="0A48D7C3" w14:textId="77777777" w:rsidR="00080C97" w:rsidRDefault="00B40BBA" w:rsidP="00AB1E45">
            <w:pPr>
              <w:pStyle w:val="NoSpacing"/>
            </w:pPr>
            <w:sdt>
              <w:sdtPr>
                <w:alias w:val="Column Heading:"/>
                <w:tag w:val="Column Heading:"/>
                <w:id w:val="-1213258160"/>
                <w:placeholder>
                  <w:docPart w:val="809348ED80FAC24D92FBD4A379F24BE4"/>
                </w:placeholder>
                <w:temporary/>
                <w:showingPlcHdr/>
                <w15:appearance w15:val="hidden"/>
              </w:sdtPr>
              <w:sdtEndPr/>
              <w:sdtContent>
                <w:r w:rsidR="00AB1E45">
                  <w:t>Column Heading</w:t>
                </w:r>
              </w:sdtContent>
            </w:sdt>
          </w:p>
        </w:tc>
        <w:tc>
          <w:tcPr>
            <w:tcW w:w="2338" w:type="dxa"/>
            <w:vAlign w:val="bottom"/>
          </w:tcPr>
          <w:p w14:paraId="2789F961" w14:textId="77777777" w:rsidR="00080C97" w:rsidRDefault="00B40BBA" w:rsidP="00AB1E45">
            <w:pPr>
              <w:pStyle w:val="NoSpacing"/>
            </w:pPr>
            <w:sdt>
              <w:sdtPr>
                <w:alias w:val="Column Heading:"/>
                <w:tag w:val="Column Heading:"/>
                <w:id w:val="-1450397689"/>
                <w:placeholder>
                  <w:docPart w:val="FAD258A94AC14A4185E60B7293FE7A9A"/>
                </w:placeholder>
                <w:temporary/>
                <w:showingPlcHdr/>
                <w15:appearance w15:val="hidden"/>
              </w:sdtPr>
              <w:sdtEndPr/>
              <w:sdtContent>
                <w:r w:rsidR="00AB1E45">
                  <w:t>Column Heading</w:t>
                </w:r>
              </w:sdtContent>
            </w:sdt>
          </w:p>
        </w:tc>
        <w:tc>
          <w:tcPr>
            <w:tcW w:w="2338" w:type="dxa"/>
            <w:vAlign w:val="bottom"/>
          </w:tcPr>
          <w:p w14:paraId="7330D826" w14:textId="77777777" w:rsidR="00080C97" w:rsidRDefault="00B40BBA" w:rsidP="00AB1E45">
            <w:pPr>
              <w:pStyle w:val="NoSpacing"/>
            </w:pPr>
            <w:sdt>
              <w:sdtPr>
                <w:alias w:val="Column Heading:"/>
                <w:tag w:val="Column Heading:"/>
                <w:id w:val="-323586587"/>
                <w:placeholder>
                  <w:docPart w:val="6DEDE571F4C19C43A30FCB8B04BCAA82"/>
                </w:placeholder>
                <w:temporary/>
                <w:showingPlcHdr/>
                <w15:appearance w15:val="hidden"/>
              </w:sdtPr>
              <w:sdtEndPr/>
              <w:sdtContent>
                <w:r w:rsidR="00AB1E45">
                  <w:t>Column Heading</w:t>
                </w:r>
              </w:sdtContent>
            </w:sdt>
          </w:p>
        </w:tc>
      </w:tr>
      <w:tr w:rsidR="00080C97" w14:paraId="4F41F9B9" w14:textId="77777777" w:rsidTr="00080C97">
        <w:tc>
          <w:tcPr>
            <w:tcW w:w="2337" w:type="dxa"/>
          </w:tcPr>
          <w:p w14:paraId="5FE7628A" w14:textId="77777777" w:rsidR="00080C97" w:rsidRDefault="00B40BBA">
            <w:pPr>
              <w:pStyle w:val="NoSpacing"/>
            </w:pPr>
            <w:sdt>
              <w:sdtPr>
                <w:alias w:val="Row Heading:"/>
                <w:tag w:val="Row Heading:"/>
                <w:id w:val="2139300380"/>
                <w:placeholder>
                  <w:docPart w:val="579F0BE7537389409FA2C17E0E73160C"/>
                </w:placeholder>
                <w:temporary/>
                <w:showingPlcHdr/>
                <w15:appearance w15:val="hidden"/>
              </w:sdtPr>
              <w:sdtEndPr/>
              <w:sdtContent>
                <w:r w:rsidR="00AB1E45">
                  <w:t>Row Heading</w:t>
                </w:r>
              </w:sdtContent>
            </w:sdt>
          </w:p>
        </w:tc>
        <w:tc>
          <w:tcPr>
            <w:tcW w:w="2337" w:type="dxa"/>
          </w:tcPr>
          <w:p w14:paraId="4ABC4410" w14:textId="77777777" w:rsidR="00080C97" w:rsidRDefault="00B40BBA" w:rsidP="00AB1E45">
            <w:pPr>
              <w:pStyle w:val="NoSpacing"/>
            </w:pPr>
            <w:sdt>
              <w:sdtPr>
                <w:alias w:val="Table data:"/>
                <w:tag w:val="Table data:"/>
                <w:id w:val="-135492683"/>
                <w:placeholder>
                  <w:docPart w:val="28FBDAE45CB6E34B8594B12E3C9D10BA"/>
                </w:placeholder>
                <w:temporary/>
                <w:showingPlcHdr/>
                <w15:appearance w15:val="hidden"/>
              </w:sdtPr>
              <w:sdtEndPr/>
              <w:sdtContent>
                <w:r w:rsidR="00AB1E45">
                  <w:t>Table data</w:t>
                </w:r>
              </w:sdtContent>
            </w:sdt>
          </w:p>
        </w:tc>
        <w:tc>
          <w:tcPr>
            <w:tcW w:w="2338" w:type="dxa"/>
          </w:tcPr>
          <w:p w14:paraId="338C0449" w14:textId="77777777" w:rsidR="00080C97" w:rsidRDefault="00B40BBA">
            <w:pPr>
              <w:pStyle w:val="NoSpacing"/>
            </w:pPr>
            <w:sdt>
              <w:sdtPr>
                <w:alias w:val="Table data:"/>
                <w:tag w:val="Table data:"/>
                <w:id w:val="96527095"/>
                <w:placeholder>
                  <w:docPart w:val="9BDD77BE46D03346B97B09DAFF7930C0"/>
                </w:placeholder>
                <w:temporary/>
                <w:showingPlcHdr/>
                <w15:appearance w15:val="hidden"/>
              </w:sdtPr>
              <w:sdtEndPr/>
              <w:sdtContent>
                <w:r w:rsidR="00AB1E45">
                  <w:t>Table data</w:t>
                </w:r>
              </w:sdtContent>
            </w:sdt>
          </w:p>
        </w:tc>
        <w:tc>
          <w:tcPr>
            <w:tcW w:w="2338" w:type="dxa"/>
          </w:tcPr>
          <w:p w14:paraId="1D8D42A2" w14:textId="77777777" w:rsidR="00080C97" w:rsidRDefault="00B40BBA">
            <w:pPr>
              <w:pStyle w:val="NoSpacing"/>
            </w:pPr>
            <w:sdt>
              <w:sdtPr>
                <w:alias w:val="Table data:"/>
                <w:tag w:val="Table data:"/>
                <w:id w:val="-171264753"/>
                <w:placeholder>
                  <w:docPart w:val="B65359D883FFD646B5F4C7FF52B8140D"/>
                </w:placeholder>
                <w:temporary/>
                <w:showingPlcHdr/>
                <w15:appearance w15:val="hidden"/>
              </w:sdtPr>
              <w:sdtEndPr/>
              <w:sdtContent>
                <w:r w:rsidR="00AB1E45">
                  <w:t>Table data</w:t>
                </w:r>
              </w:sdtContent>
            </w:sdt>
          </w:p>
        </w:tc>
      </w:tr>
      <w:tr w:rsidR="00080C97" w14:paraId="6EB3A808" w14:textId="77777777" w:rsidTr="00080C97">
        <w:tc>
          <w:tcPr>
            <w:tcW w:w="2337" w:type="dxa"/>
          </w:tcPr>
          <w:p w14:paraId="311602E1" w14:textId="77777777" w:rsidR="00080C97" w:rsidRDefault="00B40BBA">
            <w:pPr>
              <w:pStyle w:val="NoSpacing"/>
            </w:pPr>
            <w:sdt>
              <w:sdtPr>
                <w:alias w:val="Row Heading:"/>
                <w:tag w:val="Row Heading:"/>
                <w:id w:val="752705245"/>
                <w:placeholder>
                  <w:docPart w:val="0A15C6844A13EC408D659DA313B489FC"/>
                </w:placeholder>
                <w:temporary/>
                <w:showingPlcHdr/>
                <w15:appearance w15:val="hidden"/>
              </w:sdtPr>
              <w:sdtEndPr/>
              <w:sdtContent>
                <w:r w:rsidR="00AB1E45">
                  <w:t>Row Heading</w:t>
                </w:r>
              </w:sdtContent>
            </w:sdt>
          </w:p>
        </w:tc>
        <w:tc>
          <w:tcPr>
            <w:tcW w:w="2337" w:type="dxa"/>
          </w:tcPr>
          <w:p w14:paraId="34792EF5" w14:textId="77777777" w:rsidR="00080C97" w:rsidRDefault="00B40BBA">
            <w:pPr>
              <w:pStyle w:val="NoSpacing"/>
            </w:pPr>
            <w:sdt>
              <w:sdtPr>
                <w:alias w:val="Table data:"/>
                <w:tag w:val="Table data:"/>
                <w:id w:val="994833576"/>
                <w:placeholder>
                  <w:docPart w:val="0013CDBFA80B3342AFE6F245FAAE9C6E"/>
                </w:placeholder>
                <w:temporary/>
                <w:showingPlcHdr/>
                <w15:appearance w15:val="hidden"/>
              </w:sdtPr>
              <w:sdtEndPr/>
              <w:sdtContent>
                <w:r w:rsidR="00AB1E45">
                  <w:t>Table data</w:t>
                </w:r>
              </w:sdtContent>
            </w:sdt>
          </w:p>
        </w:tc>
        <w:tc>
          <w:tcPr>
            <w:tcW w:w="2338" w:type="dxa"/>
          </w:tcPr>
          <w:p w14:paraId="280B2FD7" w14:textId="77777777" w:rsidR="00080C97" w:rsidRDefault="00B40BBA">
            <w:pPr>
              <w:pStyle w:val="NoSpacing"/>
            </w:pPr>
            <w:sdt>
              <w:sdtPr>
                <w:alias w:val="Table data:"/>
                <w:tag w:val="Table data:"/>
                <w:id w:val="-1838061126"/>
                <w:placeholder>
                  <w:docPart w:val="5D394B4912AA1A43905AC39B0966F15E"/>
                </w:placeholder>
                <w:temporary/>
                <w:showingPlcHdr/>
                <w15:appearance w15:val="hidden"/>
              </w:sdtPr>
              <w:sdtEndPr/>
              <w:sdtContent>
                <w:r w:rsidR="00AB1E45">
                  <w:t>Table data</w:t>
                </w:r>
              </w:sdtContent>
            </w:sdt>
          </w:p>
        </w:tc>
        <w:tc>
          <w:tcPr>
            <w:tcW w:w="2338" w:type="dxa"/>
          </w:tcPr>
          <w:p w14:paraId="503725D8" w14:textId="77777777" w:rsidR="00080C97" w:rsidRDefault="00B40BBA">
            <w:pPr>
              <w:pStyle w:val="NoSpacing"/>
            </w:pPr>
            <w:sdt>
              <w:sdtPr>
                <w:alias w:val="Table data:"/>
                <w:tag w:val="Table data:"/>
                <w:id w:val="-1127077544"/>
                <w:placeholder>
                  <w:docPart w:val="9EF55EE150F5B84AA81594972A6B68A8"/>
                </w:placeholder>
                <w:temporary/>
                <w:showingPlcHdr/>
                <w15:appearance w15:val="hidden"/>
              </w:sdtPr>
              <w:sdtEndPr/>
              <w:sdtContent>
                <w:r w:rsidR="00AB1E45">
                  <w:t>Table data</w:t>
                </w:r>
              </w:sdtContent>
            </w:sdt>
          </w:p>
        </w:tc>
      </w:tr>
      <w:tr w:rsidR="00080C97" w14:paraId="0F82DFB3" w14:textId="77777777" w:rsidTr="00080C97">
        <w:tc>
          <w:tcPr>
            <w:tcW w:w="2337" w:type="dxa"/>
          </w:tcPr>
          <w:p w14:paraId="7D422F91" w14:textId="77777777" w:rsidR="00080C97" w:rsidRDefault="00B40BBA">
            <w:pPr>
              <w:pStyle w:val="NoSpacing"/>
            </w:pPr>
            <w:sdt>
              <w:sdtPr>
                <w:alias w:val="Row Heading:"/>
                <w:tag w:val="Row Heading:"/>
                <w:id w:val="-1487088477"/>
                <w:placeholder>
                  <w:docPart w:val="D6726A70B8521140A793182727BF1A0C"/>
                </w:placeholder>
                <w:temporary/>
                <w:showingPlcHdr/>
                <w15:appearance w15:val="hidden"/>
              </w:sdtPr>
              <w:sdtEndPr/>
              <w:sdtContent>
                <w:r w:rsidR="00AB1E45">
                  <w:t>Row Heading</w:t>
                </w:r>
              </w:sdtContent>
            </w:sdt>
          </w:p>
        </w:tc>
        <w:tc>
          <w:tcPr>
            <w:tcW w:w="2337" w:type="dxa"/>
          </w:tcPr>
          <w:p w14:paraId="6F27C6D5" w14:textId="77777777" w:rsidR="00080C97" w:rsidRDefault="00B40BBA">
            <w:pPr>
              <w:pStyle w:val="NoSpacing"/>
            </w:pPr>
            <w:sdt>
              <w:sdtPr>
                <w:alias w:val="Table data:"/>
                <w:tag w:val="Table data:"/>
                <w:id w:val="55435237"/>
                <w:placeholder>
                  <w:docPart w:val="1BBF2D30BF382B448CDB1E891D61BB94"/>
                </w:placeholder>
                <w:temporary/>
                <w:showingPlcHdr/>
                <w15:appearance w15:val="hidden"/>
              </w:sdtPr>
              <w:sdtEndPr/>
              <w:sdtContent>
                <w:r w:rsidR="00AB1E45">
                  <w:t>Table data</w:t>
                </w:r>
              </w:sdtContent>
            </w:sdt>
          </w:p>
        </w:tc>
        <w:tc>
          <w:tcPr>
            <w:tcW w:w="2338" w:type="dxa"/>
          </w:tcPr>
          <w:p w14:paraId="6403CEA4" w14:textId="77777777" w:rsidR="00080C97" w:rsidRDefault="00B40BBA">
            <w:pPr>
              <w:pStyle w:val="NoSpacing"/>
            </w:pPr>
            <w:sdt>
              <w:sdtPr>
                <w:alias w:val="Table data:"/>
                <w:tag w:val="Table data:"/>
                <w:id w:val="-879937927"/>
                <w:placeholder>
                  <w:docPart w:val="44EF342480E8654A8BBB829DA3570668"/>
                </w:placeholder>
                <w:temporary/>
                <w:showingPlcHdr/>
                <w15:appearance w15:val="hidden"/>
              </w:sdtPr>
              <w:sdtEndPr/>
              <w:sdtContent>
                <w:r w:rsidR="00AB1E45">
                  <w:t>Table data</w:t>
                </w:r>
              </w:sdtContent>
            </w:sdt>
          </w:p>
        </w:tc>
        <w:tc>
          <w:tcPr>
            <w:tcW w:w="2338" w:type="dxa"/>
          </w:tcPr>
          <w:p w14:paraId="011B4DC3" w14:textId="77777777" w:rsidR="00080C97" w:rsidRDefault="00B40BBA">
            <w:pPr>
              <w:pStyle w:val="NoSpacing"/>
            </w:pPr>
            <w:sdt>
              <w:sdtPr>
                <w:alias w:val="Table data:"/>
                <w:tag w:val="Table data:"/>
                <w:id w:val="468704389"/>
                <w:placeholder>
                  <w:docPart w:val="03A566A50F4D1A42AF5C3585D369F575"/>
                </w:placeholder>
                <w:temporary/>
                <w:showingPlcHdr/>
                <w15:appearance w15:val="hidden"/>
              </w:sdtPr>
              <w:sdtEndPr/>
              <w:sdtContent>
                <w:r w:rsidR="00AB1E45">
                  <w:t>Table data</w:t>
                </w:r>
              </w:sdtContent>
            </w:sdt>
          </w:p>
        </w:tc>
      </w:tr>
    </w:tbl>
    <w:p w14:paraId="2ACC8FCD" w14:textId="77777777" w:rsidR="00080C97" w:rsidRDefault="00EC2FE4">
      <w:pPr>
        <w:pStyle w:val="TableSource"/>
      </w:pPr>
      <w:r>
        <w:t xml:space="preserve">Source: </w:t>
      </w:r>
      <w:sdt>
        <w:sdtPr>
          <w:alias w:val="Table source:"/>
          <w:tag w:val="Table source:"/>
          <w:id w:val="781998742"/>
          <w:placeholder>
            <w:docPart w:val="B4B215E1A1C0024EB8E8BD43671B812B"/>
          </w:placeholder>
          <w:temporary/>
          <w:showingPlcHdr/>
          <w15:appearance w15:val="hidden"/>
          <w:text/>
        </w:sdtPr>
        <w:sdtEndPr/>
        <w:sdtContent>
          <w:r>
            <w:t>[This source text uses a style named “Table Source”, available on the Home tab, in the Styles gallery.]</w:t>
          </w:r>
        </w:sdtContent>
      </w:sdt>
    </w:p>
    <w:p w14:paraId="04B56C2D" w14:textId="77777777" w:rsidR="00080C97" w:rsidRDefault="00B40BBA">
      <w:pPr>
        <w:pStyle w:val="TableNote"/>
      </w:pPr>
      <w:sdt>
        <w:sdtPr>
          <w:alias w:val="Note text:"/>
          <w:tag w:val="Note text:"/>
          <w:id w:val="210009340"/>
          <w:placeholder>
            <w:docPart w:val="EE5F90CAAE610A489D871E0E3EE70AD5"/>
          </w:placeholder>
          <w:temporary/>
          <w:showingPlcHdr/>
          <w15:appearance w15:val="hidden"/>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3F03BB20" w14:textId="77777777" w:rsidR="00080C97" w:rsidRDefault="00EC2FE4">
      <w:pPr>
        <w:pStyle w:val="NoSpacing"/>
      </w:pPr>
      <w:r>
        <w:rPr>
          <w:noProof/>
          <w:lang w:eastAsia="en-US"/>
        </w:rPr>
        <w:drawing>
          <wp:inline distT="0" distB="0" distL="0" distR="0" wp14:anchorId="2ACEECA1" wp14:editId="5F58A312">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2E825F" w14:textId="77777777" w:rsidR="00080C97" w:rsidRDefault="00EC2FE4">
      <w:pPr>
        <w:pStyle w:val="NoSpacing"/>
      </w:pPr>
      <w:r>
        <w:t xml:space="preserve">Fig. 1. </w:t>
      </w:r>
      <w:sdt>
        <w:sdtPr>
          <w:alias w:val="Figure text:"/>
          <w:tag w:val="Figure text:"/>
          <w:id w:val="1704364104"/>
          <w:placeholder>
            <w:docPart w:val="0644D18AF6B21D4FAC021F7A0CCA2490"/>
          </w:placeholder>
          <w:temporary/>
          <w:showingPlcHdr/>
          <w15:appearance w15:val="hidden"/>
          <w:text/>
        </w:sdtPr>
        <w:sdtEndPr/>
        <w:sdtContent>
          <w:r>
            <w:t>[This figure caption uses the No Indent style, available on the Home tab, in the Styles gallery. Label figures with the abbreviated “Fig.” and a figure number.]</w:t>
          </w:r>
        </w:sdtContent>
      </w:sdt>
    </w:p>
    <w:p w14:paraId="4C4C3A19" w14:textId="77777777" w:rsidR="00080C97" w:rsidRDefault="00B40BBA">
      <w:sdt>
        <w:sdtPr>
          <w:alias w:val="Works Cited list:"/>
          <w:tag w:val="Works Cited list:"/>
          <w:id w:val="1741598655"/>
          <w:placeholder>
            <w:docPart w:val="C1D484B16EFD1344AA5F1EC257BC79C2"/>
          </w:placeholder>
          <w:temporary/>
          <w:showingPlcHdr/>
          <w15:appearance w15:val="hidden"/>
          <w:text/>
        </w:sdtPr>
        <w:sdtEnd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w:t>
          </w:r>
          <w:r w:rsidR="00EC2FE4">
            <w:lastRenderedPageBreak/>
            <w:t xml:space="preserve">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708F35C44938AA409AD73AD73BD0C33B"/>
          </w:placeholder>
          <w:temporary/>
          <w:showingPlcHdr/>
          <w15:appearance w15:val="hidden"/>
        </w:sdtPr>
        <w:sdtEndPr/>
        <w:sdtContent>
          <w:r w:rsidR="007D4B2F">
            <w:rPr>
              <w:noProof/>
            </w:rPr>
            <w:t>(AuthorLastName Pages)</w:t>
          </w:r>
        </w:sdtContent>
      </w:sdt>
    </w:p>
    <w:p w14:paraId="235DA4C7" w14:textId="77777777" w:rsidR="00080C97" w:rsidRDefault="00B40BBA">
      <w:sdt>
        <w:sdtPr>
          <w:alias w:val="Additional text:"/>
          <w:tag w:val="Additional text:"/>
          <w:id w:val="709383549"/>
          <w:placeholder>
            <w:docPart w:val="8A363C5D8878434BA2AE4428C45F9EF5"/>
          </w:placeholder>
          <w:temporary/>
          <w:showingPlcHdr/>
          <w15:appearance w15:val="hidden"/>
          <w:text/>
        </w:sdtPr>
        <w:sdtEndPr/>
        <w:sdtContent>
          <w:r w:rsidR="00EC2FE4">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5A873C02"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11161124" w14:textId="77777777" w:rsidR="00080C97" w:rsidRDefault="00EC2FE4">
          <w:r>
            <w:t>Works Cited</w:t>
          </w:r>
        </w:p>
        <w:p w14:paraId="169C4196" w14:textId="77777777" w:rsidR="00080C97" w:rsidRDefault="00EC2FE4">
          <w:pPr>
            <w:pStyle w:val="Bibliography"/>
            <w:ind w:left="720" w:hanging="720"/>
            <w:rPr>
              <w:noProof/>
            </w:rPr>
          </w:pPr>
          <w:r>
            <w:fldChar w:fldCharType="begin"/>
          </w:r>
          <w:r>
            <w:instrText xml:space="preserve"> BIBLIOGRAPHY </w:instrText>
          </w:r>
          <w:r>
            <w:fldChar w:fldCharType="separate"/>
          </w:r>
          <w:r>
            <w:rPr>
              <w:noProof/>
            </w:rPr>
            <w:t xml:space="preserve">AuthorLastName, FirstName. </w:t>
          </w:r>
          <w:r>
            <w:rPr>
              <w:i/>
              <w:iCs/>
              <w:noProof/>
            </w:rPr>
            <w:t>Title of the Book Being Referenced</w:t>
          </w:r>
          <w:r>
            <w:rPr>
              <w:noProof/>
            </w:rPr>
            <w:t>. City Name: Name of Publisher, Year. Type of Medium (e.g. Print).</w:t>
          </w:r>
        </w:p>
        <w:p w14:paraId="038CD11E" w14:textId="77777777" w:rsidR="00080C97" w:rsidRDefault="00EC2FE4">
          <w:pPr>
            <w:pStyle w:val="Bibliography"/>
            <w:ind w:left="720" w:hanging="720"/>
            <w:rPr>
              <w:noProof/>
            </w:rPr>
          </w:pPr>
          <w:r>
            <w:rPr>
              <w:noProof/>
            </w:rPr>
            <w:t xml:space="preserve">LastName, First, Middle. "Article Title." </w:t>
          </w:r>
          <w:r>
            <w:rPr>
              <w:i/>
              <w:iCs/>
              <w:noProof/>
            </w:rPr>
            <w:t>Journal Title</w:t>
          </w:r>
          <w:r>
            <w:rPr>
              <w:noProof/>
            </w:rPr>
            <w:t xml:space="preserve"> (Year): Pages From - To. Print.</w:t>
          </w:r>
        </w:p>
        <w:p w14:paraId="4C3F1329" w14:textId="77777777" w:rsidR="00080C97" w:rsidRDefault="00EC2FE4">
          <w:r>
            <w:rPr>
              <w:b/>
              <w:bCs/>
            </w:rPr>
            <w:fldChar w:fldCharType="end"/>
          </w:r>
        </w:p>
      </w:sdtContent>
    </w:sdt>
    <w:sectPr w:rsidR="00080C9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74833" w14:textId="77777777" w:rsidR="00B40BBA" w:rsidRDefault="00B40BBA">
      <w:pPr>
        <w:spacing w:line="240" w:lineRule="auto"/>
      </w:pPr>
      <w:r>
        <w:separator/>
      </w:r>
    </w:p>
  </w:endnote>
  <w:endnote w:type="continuationSeparator" w:id="0">
    <w:p w14:paraId="0DD55E3B" w14:textId="77777777" w:rsidR="00B40BBA" w:rsidRDefault="00B40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00888" w14:textId="77777777" w:rsidR="00B40BBA" w:rsidRDefault="00B40BBA">
      <w:pPr>
        <w:spacing w:line="240" w:lineRule="auto"/>
      </w:pPr>
      <w:r>
        <w:separator/>
      </w:r>
    </w:p>
  </w:footnote>
  <w:footnote w:type="continuationSeparator" w:id="0">
    <w:p w14:paraId="0E88C9CD" w14:textId="77777777" w:rsidR="00B40BBA" w:rsidRDefault="00B40BB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254DD" w14:textId="77777777" w:rsidR="00080C97" w:rsidRDefault="00B40BBA">
    <w:pPr>
      <w:pStyle w:val="Header"/>
    </w:pPr>
    <w:sdt>
      <w:sdtPr>
        <w:alias w:val="Last Name:"/>
        <w:tag w:val="Last Name:"/>
        <w:id w:val="1658178901"/>
        <w:placeholder>
          <w:docPart w:val="27A48917CF824749812B2D01A9363453"/>
        </w:placeholder>
        <w:dataBinding w:prefixMappings="xmlns:ns0='http://schemas.microsoft.com/office/2006/coverPageProps' " w:xpath="/ns0:CoverPageProperties[1]/ns0:Abstract[1]" w:storeItemID="{55AF091B-3C7A-41E3-B477-F2FDAA23CFDA}"/>
        <w15:appearance w15:val="hidden"/>
        <w:text/>
      </w:sdtPr>
      <w:sdtEndPr/>
      <w:sdtContent>
        <w:r w:rsidR="002509A4">
          <w:t>Matt Baldree</w:t>
        </w:r>
      </w:sdtContent>
    </w:sdt>
    <w:r w:rsidR="00EC2FE4">
      <w:t xml:space="preserve"> </w:t>
    </w:r>
    <w:r w:rsidR="00EC2FE4">
      <w:fldChar w:fldCharType="begin"/>
    </w:r>
    <w:r w:rsidR="00EC2FE4">
      <w:instrText xml:space="preserve"> PAGE   \* MERGEFORMAT </w:instrText>
    </w:r>
    <w:r w:rsidR="00EC2FE4">
      <w:fldChar w:fldCharType="separate"/>
    </w:r>
    <w:r w:rsidR="00942B95">
      <w:rPr>
        <w:noProof/>
      </w:rPr>
      <w:t>4</w:t>
    </w:r>
    <w:r w:rsidR="00EC2FE4">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E037A" w14:textId="77777777" w:rsidR="00080C97" w:rsidRDefault="00B40BBA">
    <w:pPr>
      <w:pStyle w:val="Header"/>
    </w:pPr>
    <w:sdt>
      <w:sdtPr>
        <w:alias w:val="Last Name:"/>
        <w:tag w:val="Last Name:"/>
        <w:id w:val="-348181431"/>
        <w:dataBinding w:prefixMappings="xmlns:ns0='http://schemas.microsoft.com/office/2006/coverPageProps' " w:xpath="/ns0:CoverPageProperties[1]/ns0:Abstract[1]" w:storeItemID="{55AF091B-3C7A-41E3-B477-F2FDAA23CFDA}"/>
        <w15:appearance w15:val="hidden"/>
        <w:text/>
      </w:sdtPr>
      <w:sdtEndPr/>
      <w:sdtContent>
        <w:r w:rsidR="002509A4">
          <w:t>Matt Baldree</w:t>
        </w:r>
      </w:sdtContent>
    </w:sdt>
    <w:r w:rsidR="00EC2FE4">
      <w:t xml:space="preserve"> </w:t>
    </w:r>
    <w:r w:rsidR="00EC2FE4">
      <w:fldChar w:fldCharType="begin"/>
    </w:r>
    <w:r w:rsidR="00EC2FE4">
      <w:instrText xml:space="preserve"> PAGE   \* MERGEFORMAT </w:instrText>
    </w:r>
    <w:r w:rsidR="00EC2FE4">
      <w:fldChar w:fldCharType="separate"/>
    </w:r>
    <w:r w:rsidR="00942B95">
      <w:rPr>
        <w:noProof/>
      </w:rPr>
      <w:t>1</w:t>
    </w:r>
    <w:r w:rsidR="00EC2FE4">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B1B5787"/>
    <w:multiLevelType w:val="multilevel"/>
    <w:tmpl w:val="4572ABF8"/>
    <w:numStyleLink w:val="MLAOutline"/>
  </w:abstractNum>
  <w:abstractNum w:abstractNumId="16">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ED"/>
    <w:rsid w:val="00080C97"/>
    <w:rsid w:val="001439F0"/>
    <w:rsid w:val="00236CED"/>
    <w:rsid w:val="002509A4"/>
    <w:rsid w:val="00314E05"/>
    <w:rsid w:val="0034643D"/>
    <w:rsid w:val="00390314"/>
    <w:rsid w:val="003A29A9"/>
    <w:rsid w:val="003E748F"/>
    <w:rsid w:val="006A64A8"/>
    <w:rsid w:val="007D4B2F"/>
    <w:rsid w:val="00942B95"/>
    <w:rsid w:val="00965112"/>
    <w:rsid w:val="00AB1E45"/>
    <w:rsid w:val="00B40BBA"/>
    <w:rsid w:val="00B82F8F"/>
    <w:rsid w:val="00BD3A4E"/>
    <w:rsid w:val="00C26420"/>
    <w:rsid w:val="00D43F2F"/>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F1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baldree/Library/Group%20Containers/UBF8T346G9.Office/User%20Content.localized/Templates.localized/MSDS6370.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extLst xmlns:c16r2="http://schemas.microsoft.com/office/drawing/2015/06/char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extLst xmlns:c16r2="http://schemas.microsoft.com/office/drawing/2015/06/char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2110455968"/>
        <c:axId val="-2108637808"/>
      </c:barChart>
      <c:catAx>
        <c:axId val="-211045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637808"/>
        <c:crosses val="autoZero"/>
        <c:auto val="1"/>
        <c:lblAlgn val="ctr"/>
        <c:lblOffset val="100"/>
        <c:noMultiLvlLbl val="0"/>
      </c:catAx>
      <c:valAx>
        <c:axId val="-210863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45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7BF597559BA14D811A67AB03B94417"/>
        <w:category>
          <w:name w:val="General"/>
          <w:gallery w:val="placeholder"/>
        </w:category>
        <w:types>
          <w:type w:val="bbPlcHdr"/>
        </w:types>
        <w:behaviors>
          <w:behavior w:val="content"/>
        </w:behaviors>
        <w:guid w:val="{6630D30D-26F7-4B42-B83C-57D4F1526229}"/>
      </w:docPartPr>
      <w:docPartBody>
        <w:p w:rsidR="006B36E9" w:rsidRDefault="008B244C">
          <w:pPr>
            <w:pStyle w:val="7D7BF597559BA14D811A67AB03B94417"/>
          </w:pPr>
          <w:r>
            <w:t>[Title]</w:t>
          </w:r>
        </w:p>
      </w:docPartBody>
    </w:docPart>
    <w:docPart>
      <w:docPartPr>
        <w:name w:val="57B2CD677393294ABC23800DE5943D48"/>
        <w:category>
          <w:name w:val="General"/>
          <w:gallery w:val="placeholder"/>
        </w:category>
        <w:types>
          <w:type w:val="bbPlcHdr"/>
        </w:types>
        <w:behaviors>
          <w:behavior w:val="content"/>
        </w:behaviors>
        <w:guid w:val="{A881CE8C-CB32-1E47-9FB8-850B164F2218}"/>
      </w:docPartPr>
      <w:docPartBody>
        <w:p w:rsidR="006B36E9" w:rsidRDefault="008B244C">
          <w:pPr>
            <w:pStyle w:val="57B2CD677393294ABC23800DE5943D48"/>
          </w:pPr>
          <w:r>
            <w:t>[Subtitle]</w:t>
          </w:r>
        </w:p>
      </w:docPartBody>
    </w:docPart>
    <w:docPart>
      <w:docPartPr>
        <w:name w:val="D756A32F9158A6409042379C5E4FA35D"/>
        <w:category>
          <w:name w:val="General"/>
          <w:gallery w:val="placeholder"/>
        </w:category>
        <w:types>
          <w:type w:val="bbPlcHdr"/>
        </w:types>
        <w:behaviors>
          <w:behavior w:val="content"/>
        </w:behaviors>
        <w:guid w:val="{B6FDD0DA-F433-E341-AA8F-B7D90E29B02A}"/>
      </w:docPartPr>
      <w:docPartBody>
        <w:p w:rsidR="00430430" w:rsidRDefault="008B244C">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430430" w:rsidRDefault="008B244C">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430430" w:rsidRDefault="008B244C">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6B36E9" w:rsidRDefault="008B244C">
          <w:pPr>
            <w:pStyle w:val="D756A32F9158A6409042379C5E4FA35D"/>
          </w:pPr>
          <w:r>
            <w:t>[If you use endnotes, they should be on a separate page, at the end of your text and preceding the list of works cited. If you use footnotes, consult your professor for preferred format.]</w:t>
          </w:r>
        </w:p>
      </w:docPartBody>
    </w:docPart>
    <w:docPart>
      <w:docPartPr>
        <w:name w:val="2640A3641CEBD74F9CF96331F321300A"/>
        <w:category>
          <w:name w:val="General"/>
          <w:gallery w:val="placeholder"/>
        </w:category>
        <w:types>
          <w:type w:val="bbPlcHdr"/>
        </w:types>
        <w:behaviors>
          <w:behavior w:val="content"/>
        </w:behaviors>
        <w:guid w:val="{EDC4DC28-6B27-814A-9C6D-A29BC4A38D09}"/>
      </w:docPartPr>
      <w:docPartBody>
        <w:p w:rsidR="006B36E9" w:rsidRDefault="008B244C">
          <w:pPr>
            <w:pStyle w:val="2640A3641CEBD74F9CF96331F321300A"/>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060D21A0581EA84BA4BD9CFDFDE66CDE"/>
        <w:category>
          <w:name w:val="General"/>
          <w:gallery w:val="placeholder"/>
        </w:category>
        <w:types>
          <w:type w:val="bbPlcHdr"/>
        </w:types>
        <w:behaviors>
          <w:behavior w:val="content"/>
        </w:behaviors>
        <w:guid w:val="{7FC949D4-06DD-3346-A886-2A81541A1F19}"/>
      </w:docPartPr>
      <w:docPartBody>
        <w:p w:rsidR="006B36E9" w:rsidRDefault="008B244C">
          <w:pPr>
            <w:pStyle w:val="060D21A0581EA84BA4BD9CFDFDE66CDE"/>
          </w:pPr>
          <w:r>
            <w:t>[This Table Title Uses a Style Named “Table Title”, Available on the Home Tab, in the Styles Gallery]</w:t>
          </w:r>
        </w:p>
      </w:docPartBody>
    </w:docPart>
    <w:docPart>
      <w:docPartPr>
        <w:name w:val="BBCDB602FD765E4B8E01CF2ECCEC512F"/>
        <w:category>
          <w:name w:val="General"/>
          <w:gallery w:val="placeholder"/>
        </w:category>
        <w:types>
          <w:type w:val="bbPlcHdr"/>
        </w:types>
        <w:behaviors>
          <w:behavior w:val="content"/>
        </w:behaviors>
        <w:guid w:val="{D7240823-0D14-D543-A202-235372835284}"/>
      </w:docPartPr>
      <w:docPartBody>
        <w:p w:rsidR="006B36E9" w:rsidRDefault="008B244C">
          <w:pPr>
            <w:pStyle w:val="BBCDB602FD765E4B8E01CF2ECCEC512F"/>
          </w:pPr>
          <w:r>
            <w:t>Column Heading</w:t>
          </w:r>
        </w:p>
      </w:docPartBody>
    </w:docPart>
    <w:docPart>
      <w:docPartPr>
        <w:name w:val="809348ED80FAC24D92FBD4A379F24BE4"/>
        <w:category>
          <w:name w:val="General"/>
          <w:gallery w:val="placeholder"/>
        </w:category>
        <w:types>
          <w:type w:val="bbPlcHdr"/>
        </w:types>
        <w:behaviors>
          <w:behavior w:val="content"/>
        </w:behaviors>
        <w:guid w:val="{90865DA0-AB99-5E4B-8C5B-514160F6E9F3}"/>
      </w:docPartPr>
      <w:docPartBody>
        <w:p w:rsidR="006B36E9" w:rsidRDefault="008B244C">
          <w:pPr>
            <w:pStyle w:val="809348ED80FAC24D92FBD4A379F24BE4"/>
          </w:pPr>
          <w:r>
            <w:t>Column Heading</w:t>
          </w:r>
        </w:p>
      </w:docPartBody>
    </w:docPart>
    <w:docPart>
      <w:docPartPr>
        <w:name w:val="FAD258A94AC14A4185E60B7293FE7A9A"/>
        <w:category>
          <w:name w:val="General"/>
          <w:gallery w:val="placeholder"/>
        </w:category>
        <w:types>
          <w:type w:val="bbPlcHdr"/>
        </w:types>
        <w:behaviors>
          <w:behavior w:val="content"/>
        </w:behaviors>
        <w:guid w:val="{5B3B6005-BD65-B240-86FC-47803AAED865}"/>
      </w:docPartPr>
      <w:docPartBody>
        <w:p w:rsidR="006B36E9" w:rsidRDefault="008B244C">
          <w:pPr>
            <w:pStyle w:val="FAD258A94AC14A4185E60B7293FE7A9A"/>
          </w:pPr>
          <w:r>
            <w:t>Column Heading</w:t>
          </w:r>
        </w:p>
      </w:docPartBody>
    </w:docPart>
    <w:docPart>
      <w:docPartPr>
        <w:name w:val="6DEDE571F4C19C43A30FCB8B04BCAA82"/>
        <w:category>
          <w:name w:val="General"/>
          <w:gallery w:val="placeholder"/>
        </w:category>
        <w:types>
          <w:type w:val="bbPlcHdr"/>
        </w:types>
        <w:behaviors>
          <w:behavior w:val="content"/>
        </w:behaviors>
        <w:guid w:val="{9AEF5911-ED85-F64F-9256-977A3655D527}"/>
      </w:docPartPr>
      <w:docPartBody>
        <w:p w:rsidR="006B36E9" w:rsidRDefault="008B244C">
          <w:pPr>
            <w:pStyle w:val="6DEDE571F4C19C43A30FCB8B04BCAA82"/>
          </w:pPr>
          <w:r>
            <w:t>Column Heading</w:t>
          </w:r>
        </w:p>
      </w:docPartBody>
    </w:docPart>
    <w:docPart>
      <w:docPartPr>
        <w:name w:val="579F0BE7537389409FA2C17E0E73160C"/>
        <w:category>
          <w:name w:val="General"/>
          <w:gallery w:val="placeholder"/>
        </w:category>
        <w:types>
          <w:type w:val="bbPlcHdr"/>
        </w:types>
        <w:behaviors>
          <w:behavior w:val="content"/>
        </w:behaviors>
        <w:guid w:val="{4D029BD0-1E8F-FB4A-84CF-F5BBBCBD778E}"/>
      </w:docPartPr>
      <w:docPartBody>
        <w:p w:rsidR="006B36E9" w:rsidRDefault="008B244C">
          <w:pPr>
            <w:pStyle w:val="579F0BE7537389409FA2C17E0E73160C"/>
          </w:pPr>
          <w:r>
            <w:t>Row Heading</w:t>
          </w:r>
        </w:p>
      </w:docPartBody>
    </w:docPart>
    <w:docPart>
      <w:docPartPr>
        <w:name w:val="28FBDAE45CB6E34B8594B12E3C9D10BA"/>
        <w:category>
          <w:name w:val="General"/>
          <w:gallery w:val="placeholder"/>
        </w:category>
        <w:types>
          <w:type w:val="bbPlcHdr"/>
        </w:types>
        <w:behaviors>
          <w:behavior w:val="content"/>
        </w:behaviors>
        <w:guid w:val="{34E08C0D-418C-AA4E-8BA2-F47B3F71A31D}"/>
      </w:docPartPr>
      <w:docPartBody>
        <w:p w:rsidR="006B36E9" w:rsidRDefault="008B244C">
          <w:pPr>
            <w:pStyle w:val="28FBDAE45CB6E34B8594B12E3C9D10BA"/>
          </w:pPr>
          <w:r>
            <w:t>Table data</w:t>
          </w:r>
        </w:p>
      </w:docPartBody>
    </w:docPart>
    <w:docPart>
      <w:docPartPr>
        <w:name w:val="9BDD77BE46D03346B97B09DAFF7930C0"/>
        <w:category>
          <w:name w:val="General"/>
          <w:gallery w:val="placeholder"/>
        </w:category>
        <w:types>
          <w:type w:val="bbPlcHdr"/>
        </w:types>
        <w:behaviors>
          <w:behavior w:val="content"/>
        </w:behaviors>
        <w:guid w:val="{23F09AB9-D2BF-584C-91A3-A619491750B4}"/>
      </w:docPartPr>
      <w:docPartBody>
        <w:p w:rsidR="006B36E9" w:rsidRDefault="008B244C">
          <w:pPr>
            <w:pStyle w:val="9BDD77BE46D03346B97B09DAFF7930C0"/>
          </w:pPr>
          <w:r>
            <w:t>Table data</w:t>
          </w:r>
        </w:p>
      </w:docPartBody>
    </w:docPart>
    <w:docPart>
      <w:docPartPr>
        <w:name w:val="B65359D883FFD646B5F4C7FF52B8140D"/>
        <w:category>
          <w:name w:val="General"/>
          <w:gallery w:val="placeholder"/>
        </w:category>
        <w:types>
          <w:type w:val="bbPlcHdr"/>
        </w:types>
        <w:behaviors>
          <w:behavior w:val="content"/>
        </w:behaviors>
        <w:guid w:val="{2781AFA7-3696-5E45-94EA-F819DC094438}"/>
      </w:docPartPr>
      <w:docPartBody>
        <w:p w:rsidR="006B36E9" w:rsidRDefault="008B244C">
          <w:pPr>
            <w:pStyle w:val="B65359D883FFD646B5F4C7FF52B8140D"/>
          </w:pPr>
          <w:r>
            <w:t>Table data</w:t>
          </w:r>
        </w:p>
      </w:docPartBody>
    </w:docPart>
    <w:docPart>
      <w:docPartPr>
        <w:name w:val="0A15C6844A13EC408D659DA313B489FC"/>
        <w:category>
          <w:name w:val="General"/>
          <w:gallery w:val="placeholder"/>
        </w:category>
        <w:types>
          <w:type w:val="bbPlcHdr"/>
        </w:types>
        <w:behaviors>
          <w:behavior w:val="content"/>
        </w:behaviors>
        <w:guid w:val="{44D75C99-535D-754B-9E74-C8B9D1A816D0}"/>
      </w:docPartPr>
      <w:docPartBody>
        <w:p w:rsidR="006B36E9" w:rsidRDefault="008B244C">
          <w:pPr>
            <w:pStyle w:val="0A15C6844A13EC408D659DA313B489FC"/>
          </w:pPr>
          <w:r>
            <w:t>Row Heading</w:t>
          </w:r>
        </w:p>
      </w:docPartBody>
    </w:docPart>
    <w:docPart>
      <w:docPartPr>
        <w:name w:val="0013CDBFA80B3342AFE6F245FAAE9C6E"/>
        <w:category>
          <w:name w:val="General"/>
          <w:gallery w:val="placeholder"/>
        </w:category>
        <w:types>
          <w:type w:val="bbPlcHdr"/>
        </w:types>
        <w:behaviors>
          <w:behavior w:val="content"/>
        </w:behaviors>
        <w:guid w:val="{1312BE6C-7DC1-104C-A1FC-50F12405949B}"/>
      </w:docPartPr>
      <w:docPartBody>
        <w:p w:rsidR="006B36E9" w:rsidRDefault="008B244C">
          <w:pPr>
            <w:pStyle w:val="0013CDBFA80B3342AFE6F245FAAE9C6E"/>
          </w:pPr>
          <w:r>
            <w:t>Table data</w:t>
          </w:r>
        </w:p>
      </w:docPartBody>
    </w:docPart>
    <w:docPart>
      <w:docPartPr>
        <w:name w:val="5D394B4912AA1A43905AC39B0966F15E"/>
        <w:category>
          <w:name w:val="General"/>
          <w:gallery w:val="placeholder"/>
        </w:category>
        <w:types>
          <w:type w:val="bbPlcHdr"/>
        </w:types>
        <w:behaviors>
          <w:behavior w:val="content"/>
        </w:behaviors>
        <w:guid w:val="{D823EA2C-C642-7E49-B91C-13000F48D39E}"/>
      </w:docPartPr>
      <w:docPartBody>
        <w:p w:rsidR="006B36E9" w:rsidRDefault="008B244C">
          <w:pPr>
            <w:pStyle w:val="5D394B4912AA1A43905AC39B0966F15E"/>
          </w:pPr>
          <w:r>
            <w:t>Table data</w:t>
          </w:r>
        </w:p>
      </w:docPartBody>
    </w:docPart>
    <w:docPart>
      <w:docPartPr>
        <w:name w:val="9EF55EE150F5B84AA81594972A6B68A8"/>
        <w:category>
          <w:name w:val="General"/>
          <w:gallery w:val="placeholder"/>
        </w:category>
        <w:types>
          <w:type w:val="bbPlcHdr"/>
        </w:types>
        <w:behaviors>
          <w:behavior w:val="content"/>
        </w:behaviors>
        <w:guid w:val="{9151FCF6-CE5A-354F-B3E2-035BB88B1D17}"/>
      </w:docPartPr>
      <w:docPartBody>
        <w:p w:rsidR="006B36E9" w:rsidRDefault="008B244C">
          <w:pPr>
            <w:pStyle w:val="9EF55EE150F5B84AA81594972A6B68A8"/>
          </w:pPr>
          <w:r>
            <w:t>Table data</w:t>
          </w:r>
        </w:p>
      </w:docPartBody>
    </w:docPart>
    <w:docPart>
      <w:docPartPr>
        <w:name w:val="D6726A70B8521140A793182727BF1A0C"/>
        <w:category>
          <w:name w:val="General"/>
          <w:gallery w:val="placeholder"/>
        </w:category>
        <w:types>
          <w:type w:val="bbPlcHdr"/>
        </w:types>
        <w:behaviors>
          <w:behavior w:val="content"/>
        </w:behaviors>
        <w:guid w:val="{6A201289-08E8-294A-AB38-9AB79ADF616D}"/>
      </w:docPartPr>
      <w:docPartBody>
        <w:p w:rsidR="006B36E9" w:rsidRDefault="008B244C">
          <w:pPr>
            <w:pStyle w:val="D6726A70B8521140A793182727BF1A0C"/>
          </w:pPr>
          <w:r>
            <w:t>Row Heading</w:t>
          </w:r>
        </w:p>
      </w:docPartBody>
    </w:docPart>
    <w:docPart>
      <w:docPartPr>
        <w:name w:val="1BBF2D30BF382B448CDB1E891D61BB94"/>
        <w:category>
          <w:name w:val="General"/>
          <w:gallery w:val="placeholder"/>
        </w:category>
        <w:types>
          <w:type w:val="bbPlcHdr"/>
        </w:types>
        <w:behaviors>
          <w:behavior w:val="content"/>
        </w:behaviors>
        <w:guid w:val="{79FB84BB-F646-B44C-8960-65C5FC9BDA64}"/>
      </w:docPartPr>
      <w:docPartBody>
        <w:p w:rsidR="006B36E9" w:rsidRDefault="008B244C">
          <w:pPr>
            <w:pStyle w:val="1BBF2D30BF382B448CDB1E891D61BB94"/>
          </w:pPr>
          <w:r>
            <w:t>Table data</w:t>
          </w:r>
        </w:p>
      </w:docPartBody>
    </w:docPart>
    <w:docPart>
      <w:docPartPr>
        <w:name w:val="44EF342480E8654A8BBB829DA3570668"/>
        <w:category>
          <w:name w:val="General"/>
          <w:gallery w:val="placeholder"/>
        </w:category>
        <w:types>
          <w:type w:val="bbPlcHdr"/>
        </w:types>
        <w:behaviors>
          <w:behavior w:val="content"/>
        </w:behaviors>
        <w:guid w:val="{F2F63B71-155E-D64E-93A9-D8A08AB7E19C}"/>
      </w:docPartPr>
      <w:docPartBody>
        <w:p w:rsidR="006B36E9" w:rsidRDefault="008B244C">
          <w:pPr>
            <w:pStyle w:val="44EF342480E8654A8BBB829DA3570668"/>
          </w:pPr>
          <w:r>
            <w:t>Table data</w:t>
          </w:r>
        </w:p>
      </w:docPartBody>
    </w:docPart>
    <w:docPart>
      <w:docPartPr>
        <w:name w:val="03A566A50F4D1A42AF5C3585D369F575"/>
        <w:category>
          <w:name w:val="General"/>
          <w:gallery w:val="placeholder"/>
        </w:category>
        <w:types>
          <w:type w:val="bbPlcHdr"/>
        </w:types>
        <w:behaviors>
          <w:behavior w:val="content"/>
        </w:behaviors>
        <w:guid w:val="{B382A868-F404-4E45-9EA9-FCC8CFB66158}"/>
      </w:docPartPr>
      <w:docPartBody>
        <w:p w:rsidR="006B36E9" w:rsidRDefault="008B244C">
          <w:pPr>
            <w:pStyle w:val="03A566A50F4D1A42AF5C3585D369F575"/>
          </w:pPr>
          <w:r>
            <w:t>Table data</w:t>
          </w:r>
        </w:p>
      </w:docPartBody>
    </w:docPart>
    <w:docPart>
      <w:docPartPr>
        <w:name w:val="B4B215E1A1C0024EB8E8BD43671B812B"/>
        <w:category>
          <w:name w:val="General"/>
          <w:gallery w:val="placeholder"/>
        </w:category>
        <w:types>
          <w:type w:val="bbPlcHdr"/>
        </w:types>
        <w:behaviors>
          <w:behavior w:val="content"/>
        </w:behaviors>
        <w:guid w:val="{DAF59824-8403-2D46-81CA-E1FA1CC7C7C1}"/>
      </w:docPartPr>
      <w:docPartBody>
        <w:p w:rsidR="006B36E9" w:rsidRDefault="008B244C">
          <w:pPr>
            <w:pStyle w:val="B4B215E1A1C0024EB8E8BD43671B812B"/>
          </w:pPr>
          <w:r>
            <w:t>[This source text uses a style named “Table Source”, available on the Home tab, in the Styles gallery.]</w:t>
          </w:r>
        </w:p>
      </w:docPartBody>
    </w:docPart>
    <w:docPart>
      <w:docPartPr>
        <w:name w:val="EE5F90CAAE610A489D871E0E3EE70AD5"/>
        <w:category>
          <w:name w:val="General"/>
          <w:gallery w:val="placeholder"/>
        </w:category>
        <w:types>
          <w:type w:val="bbPlcHdr"/>
        </w:types>
        <w:behaviors>
          <w:behavior w:val="content"/>
        </w:behaviors>
        <w:guid w:val="{02A7B6C3-A101-504B-A6CF-2F080A7701CA}"/>
      </w:docPartPr>
      <w:docPartBody>
        <w:p w:rsidR="006B36E9" w:rsidRDefault="008B244C">
          <w:pPr>
            <w:pStyle w:val="EE5F90CAAE610A489D871E0E3EE70AD5"/>
          </w:pPr>
          <w:r>
            <w:t>[This note text uses a style named “Table Note”, available on the Home tab, in the Styles gallery. Table notes use a lowercase letter instead of Arabic numerals to differentiate them from the notes to body content.]</w:t>
          </w:r>
        </w:p>
      </w:docPartBody>
    </w:docPart>
    <w:docPart>
      <w:docPartPr>
        <w:name w:val="0644D18AF6B21D4FAC021F7A0CCA2490"/>
        <w:category>
          <w:name w:val="General"/>
          <w:gallery w:val="placeholder"/>
        </w:category>
        <w:types>
          <w:type w:val="bbPlcHdr"/>
        </w:types>
        <w:behaviors>
          <w:behavior w:val="content"/>
        </w:behaviors>
        <w:guid w:val="{CE09ED56-1C44-5A41-84D6-453273A618F3}"/>
      </w:docPartPr>
      <w:docPartBody>
        <w:p w:rsidR="006B36E9" w:rsidRDefault="008B244C">
          <w:pPr>
            <w:pStyle w:val="0644D18AF6B21D4FAC021F7A0CCA2490"/>
          </w:pPr>
          <w:r>
            <w:t>[This figure caption uses the No Indent style, available on the Home tab, in the Styles gallery. Label figures with the abbreviated “Fig.” and a figure number.]</w:t>
          </w:r>
        </w:p>
      </w:docPartBody>
    </w:docPart>
    <w:docPart>
      <w:docPartPr>
        <w:name w:val="C1D484B16EFD1344AA5F1EC257BC79C2"/>
        <w:category>
          <w:name w:val="General"/>
          <w:gallery w:val="placeholder"/>
        </w:category>
        <w:types>
          <w:type w:val="bbPlcHdr"/>
        </w:types>
        <w:behaviors>
          <w:behavior w:val="content"/>
        </w:behaviors>
        <w:guid w:val="{3359C1B1-F31D-214D-B074-25ED0EA6DF24}"/>
      </w:docPartPr>
      <w:docPartBody>
        <w:p w:rsidR="006B36E9" w:rsidRDefault="008B244C">
          <w:pPr>
            <w:pStyle w:val="C1D484B16EFD1344AA5F1EC257BC79C2"/>
          </w:pPr>
          <w:r>
            <w:t xml:space="preserve">[The sample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Pr>
              <w:rStyle w:val="Emphasis"/>
            </w:rPr>
            <w:t>MLA 7th Edition</w:t>
          </w:r>
          <w:r>
            <w:t xml:space="preserve"> for further information.]</w:t>
          </w:r>
        </w:p>
      </w:docPartBody>
    </w:docPart>
    <w:docPart>
      <w:docPartPr>
        <w:name w:val="708F35C44938AA409AD73AD73BD0C33B"/>
        <w:category>
          <w:name w:val="General"/>
          <w:gallery w:val="placeholder"/>
        </w:category>
        <w:types>
          <w:type w:val="bbPlcHdr"/>
        </w:types>
        <w:behaviors>
          <w:behavior w:val="content"/>
        </w:behaviors>
        <w:guid w:val="{21285D4E-ED6A-1F4B-BF72-CF2A37EE3641}"/>
      </w:docPartPr>
      <w:docPartBody>
        <w:p w:rsidR="006B36E9" w:rsidRDefault="008B244C">
          <w:pPr>
            <w:pStyle w:val="708F35C44938AA409AD73AD73BD0C33B"/>
          </w:pPr>
          <w:r>
            <w:rPr>
              <w:noProof/>
            </w:rPr>
            <w:t>(AuthorLastName Pages)</w:t>
          </w:r>
        </w:p>
      </w:docPartBody>
    </w:docPart>
    <w:docPart>
      <w:docPartPr>
        <w:name w:val="8A363C5D8878434BA2AE4428C45F9EF5"/>
        <w:category>
          <w:name w:val="General"/>
          <w:gallery w:val="placeholder"/>
        </w:category>
        <w:types>
          <w:type w:val="bbPlcHdr"/>
        </w:types>
        <w:behaviors>
          <w:behavior w:val="content"/>
        </w:behaviors>
        <w:guid w:val="{3B8FE247-7A47-014D-8332-1A11BB620972}"/>
      </w:docPartPr>
      <w:docPartBody>
        <w:p w:rsidR="006B36E9" w:rsidRDefault="008B244C">
          <w:pPr>
            <w:pStyle w:val="8A363C5D8878434BA2AE4428C45F9EF5"/>
          </w:pPr>
          <w:r>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C"/>
    <w:rsid w:val="006B36E9"/>
    <w:rsid w:val="008B244C"/>
    <w:rsid w:val="008C29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7BF597559BA14D811A67AB03B94417">
    <w:name w:val="7D7BF597559BA14D811A67AB03B94417"/>
  </w:style>
  <w:style w:type="paragraph" w:customStyle="1" w:styleId="57B2CD677393294ABC23800DE5943D48">
    <w:name w:val="57B2CD677393294ABC23800DE5943D48"/>
  </w:style>
  <w:style w:type="character" w:styleId="Emphasis">
    <w:name w:val="Emphasis"/>
    <w:basedOn w:val="DefaultParagraphFont"/>
    <w:uiPriority w:val="3"/>
    <w:qFormat/>
    <w:rPr>
      <w:i/>
      <w:iCs/>
    </w:rPr>
  </w:style>
  <w:style w:type="paragraph" w:customStyle="1" w:styleId="D756A32F9158A6409042379C5E4FA35D">
    <w:name w:val="D756A32F9158A6409042379C5E4FA35D"/>
  </w:style>
  <w:style w:type="paragraph" w:customStyle="1" w:styleId="2640A3641CEBD74F9CF96331F321300A">
    <w:name w:val="2640A3641CEBD74F9CF96331F321300A"/>
  </w:style>
  <w:style w:type="paragraph" w:customStyle="1" w:styleId="060D21A0581EA84BA4BD9CFDFDE66CDE">
    <w:name w:val="060D21A0581EA84BA4BD9CFDFDE66CDE"/>
  </w:style>
  <w:style w:type="paragraph" w:customStyle="1" w:styleId="BBCDB602FD765E4B8E01CF2ECCEC512F">
    <w:name w:val="BBCDB602FD765E4B8E01CF2ECCEC512F"/>
  </w:style>
  <w:style w:type="paragraph" w:customStyle="1" w:styleId="809348ED80FAC24D92FBD4A379F24BE4">
    <w:name w:val="809348ED80FAC24D92FBD4A379F24BE4"/>
  </w:style>
  <w:style w:type="paragraph" w:customStyle="1" w:styleId="FAD258A94AC14A4185E60B7293FE7A9A">
    <w:name w:val="FAD258A94AC14A4185E60B7293FE7A9A"/>
  </w:style>
  <w:style w:type="paragraph" w:customStyle="1" w:styleId="6DEDE571F4C19C43A30FCB8B04BCAA82">
    <w:name w:val="6DEDE571F4C19C43A30FCB8B04BCAA82"/>
  </w:style>
  <w:style w:type="paragraph" w:customStyle="1" w:styleId="579F0BE7537389409FA2C17E0E73160C">
    <w:name w:val="579F0BE7537389409FA2C17E0E73160C"/>
  </w:style>
  <w:style w:type="paragraph" w:customStyle="1" w:styleId="28FBDAE45CB6E34B8594B12E3C9D10BA">
    <w:name w:val="28FBDAE45CB6E34B8594B12E3C9D10BA"/>
  </w:style>
  <w:style w:type="paragraph" w:customStyle="1" w:styleId="9BDD77BE46D03346B97B09DAFF7930C0">
    <w:name w:val="9BDD77BE46D03346B97B09DAFF7930C0"/>
  </w:style>
  <w:style w:type="paragraph" w:customStyle="1" w:styleId="B65359D883FFD646B5F4C7FF52B8140D">
    <w:name w:val="B65359D883FFD646B5F4C7FF52B8140D"/>
  </w:style>
  <w:style w:type="paragraph" w:customStyle="1" w:styleId="0A15C6844A13EC408D659DA313B489FC">
    <w:name w:val="0A15C6844A13EC408D659DA313B489FC"/>
  </w:style>
  <w:style w:type="paragraph" w:customStyle="1" w:styleId="0013CDBFA80B3342AFE6F245FAAE9C6E">
    <w:name w:val="0013CDBFA80B3342AFE6F245FAAE9C6E"/>
  </w:style>
  <w:style w:type="paragraph" w:customStyle="1" w:styleId="5D394B4912AA1A43905AC39B0966F15E">
    <w:name w:val="5D394B4912AA1A43905AC39B0966F15E"/>
  </w:style>
  <w:style w:type="paragraph" w:customStyle="1" w:styleId="9EF55EE150F5B84AA81594972A6B68A8">
    <w:name w:val="9EF55EE150F5B84AA81594972A6B68A8"/>
  </w:style>
  <w:style w:type="paragraph" w:customStyle="1" w:styleId="D6726A70B8521140A793182727BF1A0C">
    <w:name w:val="D6726A70B8521140A793182727BF1A0C"/>
  </w:style>
  <w:style w:type="paragraph" w:customStyle="1" w:styleId="1BBF2D30BF382B448CDB1E891D61BB94">
    <w:name w:val="1BBF2D30BF382B448CDB1E891D61BB94"/>
  </w:style>
  <w:style w:type="paragraph" w:customStyle="1" w:styleId="44EF342480E8654A8BBB829DA3570668">
    <w:name w:val="44EF342480E8654A8BBB829DA3570668"/>
  </w:style>
  <w:style w:type="paragraph" w:customStyle="1" w:styleId="03A566A50F4D1A42AF5C3585D369F575">
    <w:name w:val="03A566A50F4D1A42AF5C3585D369F575"/>
  </w:style>
  <w:style w:type="paragraph" w:customStyle="1" w:styleId="B4B215E1A1C0024EB8E8BD43671B812B">
    <w:name w:val="B4B215E1A1C0024EB8E8BD43671B812B"/>
  </w:style>
  <w:style w:type="paragraph" w:customStyle="1" w:styleId="EE5F90CAAE610A489D871E0E3EE70AD5">
    <w:name w:val="EE5F90CAAE610A489D871E0E3EE70AD5"/>
  </w:style>
  <w:style w:type="paragraph" w:customStyle="1" w:styleId="0644D18AF6B21D4FAC021F7A0CCA2490">
    <w:name w:val="0644D18AF6B21D4FAC021F7A0CCA2490"/>
  </w:style>
  <w:style w:type="paragraph" w:customStyle="1" w:styleId="C1D484B16EFD1344AA5F1EC257BC79C2">
    <w:name w:val="C1D484B16EFD1344AA5F1EC257BC79C2"/>
  </w:style>
  <w:style w:type="paragraph" w:customStyle="1" w:styleId="708F35C44938AA409AD73AD73BD0C33B">
    <w:name w:val="708F35C44938AA409AD73AD73BD0C33B"/>
  </w:style>
  <w:style w:type="paragraph" w:customStyle="1" w:styleId="8A363C5D8878434BA2AE4428C45F9EF5">
    <w:name w:val="8A363C5D8878434BA2AE4428C45F9EF5"/>
  </w:style>
  <w:style w:type="paragraph" w:customStyle="1" w:styleId="27A48917CF824749812B2D01A9363453">
    <w:name w:val="27A48917CF824749812B2D01A9363453"/>
  </w:style>
  <w:style w:type="paragraph" w:customStyle="1" w:styleId="0B920AEDFD5BAD4A97883C4A6E81D094">
    <w:name w:val="0B920AEDFD5BAD4A97883C4A6E81D0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Matt Baldree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D644E-40C4-1442-9DED-72936498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MSDS6370.dotx</Template>
  <TotalTime>5</TotalTime>
  <Pages>4</Pages>
  <Words>657</Words>
  <Characters>3750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2017-05-07T17:15:00Z</dcterms:created>
  <dcterms:modified xsi:type="dcterms:W3CDTF">2017-05-10T00:30:00Z</dcterms:modified>
</cp:coreProperties>
</file>